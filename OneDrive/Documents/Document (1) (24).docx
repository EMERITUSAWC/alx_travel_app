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insideH w:val="single" w:sz="48" w:space="0" w:color="FFFFFF" w:themeColor="background1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title"/>
      </w:tblPr>
      <w:tblGrid>
        <w:gridCol w:w="5400"/>
        <w:gridCol w:w="5400"/>
      </w:tblGrid>
      <w:tr w:rsidR="007A4016" w14:paraId="7772A07A" w14:textId="77777777" w:rsidTr="001B25CA">
        <w:trPr>
          <w:trHeight w:hRule="exact" w:val="4320"/>
        </w:trPr>
        <w:tc>
          <w:tcPr>
            <w:tcW w:w="2500" w:type="pct"/>
            <w:shd w:val="clear" w:color="auto" w:fill="663366" w:themeFill="accent1"/>
            <w:vAlign w:val="center"/>
          </w:tcPr>
          <w:p w14:paraId="4F32E52D" w14:textId="77777777" w:rsidR="007A4016" w:rsidRDefault="00272CD3" w:rsidP="001B25CA">
            <w:pPr>
              <w:pStyle w:val="Title"/>
            </w:pPr>
            <w:sdt>
              <w:sdtPr>
                <w:alias w:val="Enter title:"/>
                <w:tag w:val="Enter title:"/>
                <w:id w:val="-677112916"/>
                <w:placeholder>
                  <w:docPart w:val="3FD80544FA3DD24B9DFBC329381F9EC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A4016">
                  <w:t>Brochure Title</w:t>
                </w:r>
              </w:sdtContent>
            </w:sdt>
          </w:p>
        </w:tc>
        <w:tc>
          <w:tcPr>
            <w:tcW w:w="2500" w:type="pct"/>
          </w:tcPr>
          <w:p w14:paraId="6E8ECD9B" w14:textId="77777777" w:rsidR="007A4016" w:rsidRDefault="007A4016" w:rsidP="001B25CA">
            <w:r>
              <w:rPr>
                <w:noProof/>
              </w:rPr>
              <w:drawing>
                <wp:inline distT="0" distB="0" distL="0" distR="0" wp14:anchorId="72B35B11" wp14:editId="65B98952">
                  <wp:extent cx="3381375" cy="2743200"/>
                  <wp:effectExtent l="0" t="0" r="9525" b="0"/>
                  <wp:docPr id="6" name="Picture 6" descr="Two wine glasses beside cutl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2-1813806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81375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016" w14:paraId="0933CB6C" w14:textId="77777777" w:rsidTr="001B25CA">
        <w:trPr>
          <w:trHeight w:hRule="exact" w:val="4320"/>
        </w:trPr>
        <w:tc>
          <w:tcPr>
            <w:tcW w:w="2500" w:type="pct"/>
          </w:tcPr>
          <w:p w14:paraId="03835B30" w14:textId="77777777" w:rsidR="007A4016" w:rsidRDefault="007A4016" w:rsidP="001B25CA">
            <w:r>
              <w:rPr>
                <w:noProof/>
              </w:rPr>
              <w:drawing>
                <wp:inline distT="0" distB="0" distL="0" distR="0" wp14:anchorId="19D5E93B" wp14:editId="3E613920">
                  <wp:extent cx="3395057" cy="2670048"/>
                  <wp:effectExtent l="0" t="0" r="0" b="0"/>
                  <wp:docPr id="8" name="Picture 8" descr="Spaghetti noodles decorated with cooked sea shells in white p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2-17840257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95057" cy="2670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14E0572" w14:textId="77777777" w:rsidR="007A4016" w:rsidRDefault="007A4016" w:rsidP="001B25CA">
            <w:r>
              <w:rPr>
                <w:noProof/>
              </w:rPr>
              <w:drawing>
                <wp:inline distT="0" distB="0" distL="0" distR="0" wp14:anchorId="32D95F69" wp14:editId="582E105E">
                  <wp:extent cx="3390900" cy="2667000"/>
                  <wp:effectExtent l="0" t="0" r="0" b="0"/>
                  <wp:docPr id="7" name="Picture 7" descr="Fruit salad on fresh green lettu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2-1692271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9090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dTable1Light-Accent3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666699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for title"/>
      </w:tblPr>
      <w:tblGrid>
        <w:gridCol w:w="10800"/>
      </w:tblGrid>
      <w:tr w:rsidR="00A35219" w14:paraId="5F607315" w14:textId="77777777" w:rsidTr="00794B00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14:paraId="230F9C05" w14:textId="77777777" w:rsidR="00A35219" w:rsidRDefault="00272CD3">
            <w:pPr>
              <w:pStyle w:val="Subtitle"/>
            </w:pPr>
            <w:sdt>
              <w:sdtPr>
                <w:alias w:val="Enter subtitle:"/>
                <w:tag w:val="Enter subtitle:"/>
                <w:id w:val="1733728148"/>
                <w:placeholder>
                  <w:docPart w:val="B6B5AD7D5D952E4B850BAC5E45E64D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441B">
                  <w:t>Subtitle</w:t>
                </w:r>
              </w:sdtContent>
            </w:sdt>
          </w:p>
          <w:p w14:paraId="28E11E9F" w14:textId="77777777" w:rsidR="00A35219" w:rsidRDefault="00272CD3">
            <w:pPr>
              <w:pStyle w:val="BlockText"/>
            </w:pPr>
            <w:sdt>
              <w:sdtPr>
                <w:alias w:val="Enter paragraph text:"/>
                <w:tag w:val="Enter paragraph text:"/>
                <w:id w:val="-2017982821"/>
                <w:placeholder>
                  <w:docPart w:val="1837EBDE36AC854DAB09E5BF7FDF8A0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2441B">
                  <w:t>To get started right away, just tap any placeholder text (such as this) and start typing to replace it with your own.</w:t>
                </w:r>
              </w:sdtContent>
            </w:sdt>
          </w:p>
        </w:tc>
      </w:tr>
    </w:tbl>
    <w:p w14:paraId="122BC4BF" w14:textId="77777777" w:rsidR="00A35219" w:rsidRDefault="00272CD3">
      <w:pPr>
        <w:pStyle w:val="Heading1"/>
      </w:pPr>
      <w:sdt>
        <w:sdtPr>
          <w:alias w:val="Enter heading 1:"/>
          <w:tag w:val="Enter heading 1:"/>
          <w:id w:val="-357440982"/>
          <w:placeholder>
            <w:docPart w:val="96A58DF242398542AFE6E646F900CC29"/>
          </w:placeholder>
          <w:temporary/>
          <w:showingPlcHdr/>
          <w15:appearance w15:val="hidden"/>
          <w:text/>
        </w:sdtPr>
        <w:sdtEndPr/>
        <w:sdtContent>
          <w:r w:rsidR="0052441B">
            <w:t>Heading 1</w:t>
          </w:r>
        </w:sdtContent>
      </w:sdt>
    </w:p>
    <w:p w14:paraId="34279E3E" w14:textId="77777777" w:rsidR="00A35219" w:rsidRDefault="0052441B">
      <w:r>
        <w:rPr>
          <w:noProof/>
        </w:rPr>
        <w:drawing>
          <wp:inline distT="0" distB="0" distL="0" distR="0" wp14:anchorId="7A36BC17" wp14:editId="20DAA54F">
            <wp:extent cx="2228850" cy="1553845"/>
            <wp:effectExtent l="0" t="0" r="0" b="8255"/>
            <wp:docPr id="1" name="Picture 1" descr="Three artichokes in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759B" w14:textId="77777777" w:rsidR="00A35219" w:rsidRDefault="00272CD3">
      <w:pPr>
        <w:pStyle w:val="Heading2"/>
      </w:pPr>
      <w:sdt>
        <w:sdtPr>
          <w:alias w:val="Enter heading 2:"/>
          <w:tag w:val="Enter heading 2:"/>
          <w:id w:val="-13313042"/>
          <w:placeholder>
            <w:docPart w:val="ABFB40FD3AA4194D8BF10498743CDD9A"/>
          </w:placeholder>
          <w:temporary/>
          <w:showingPlcHdr/>
          <w15:appearance w15:val="hidden"/>
          <w:text/>
        </w:sdtPr>
        <w:sdtEndPr/>
        <w:sdtContent>
          <w:r w:rsidR="0052441B">
            <w:t>Heading 2</w:t>
          </w:r>
        </w:sdtContent>
      </w:sdt>
    </w:p>
    <w:p w14:paraId="4D22A748" w14:textId="77777777" w:rsidR="00A35219" w:rsidRDefault="00272CD3">
      <w:sdt>
        <w:sdtPr>
          <w:alias w:val="Enter paragraph text under heading 2:"/>
          <w:tag w:val="Enter paragraph text under heading 2:"/>
          <w:id w:val="-610211988"/>
          <w:placeholder>
            <w:docPart w:val="2705128988C3D14398573F8EA24A85A8"/>
          </w:placeholder>
          <w:temporary/>
          <w:showingPlcHdr/>
          <w15:appearance w15:val="hidden"/>
          <w:text/>
        </w:sdtPr>
        <w:sdtEndPr/>
        <w:sdtContent>
          <w:r w:rsidR="0052441B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45784541" w14:textId="77777777" w:rsidR="00A35219" w:rsidRDefault="0052441B">
      <w:r>
        <w:rPr>
          <w:noProof/>
        </w:rPr>
        <w:drawing>
          <wp:inline distT="0" distB="0" distL="0" distR="0" wp14:anchorId="7F04915A" wp14:editId="6D4918BD">
            <wp:extent cx="2229485" cy="1552575"/>
            <wp:effectExtent l="0" t="0" r="0" b="9525"/>
            <wp:docPr id="2" name="Picture 2" descr="Cooked red bell pepper cut in half &amp; stuffed with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AF1F" w14:textId="77777777" w:rsidR="00A35219" w:rsidRDefault="00272CD3">
      <w:pPr>
        <w:pStyle w:val="Heading2"/>
      </w:pPr>
      <w:sdt>
        <w:sdtPr>
          <w:alias w:val="Enter heading 2:"/>
          <w:tag w:val="Enter heading 2:"/>
          <w:id w:val="-1714501254"/>
          <w:placeholder>
            <w:docPart w:val="350A29644D4EB748ACA53E500AAFFBCD"/>
          </w:placeholder>
          <w:temporary/>
          <w:showingPlcHdr/>
          <w15:appearance w15:val="hidden"/>
          <w:text/>
        </w:sdtPr>
        <w:sdtEndPr/>
        <w:sdtContent>
          <w:r w:rsidR="0052441B">
            <w:t>Heading 2</w:t>
          </w:r>
        </w:sdtContent>
      </w:sdt>
    </w:p>
    <w:p w14:paraId="1F1C104E" w14:textId="77777777" w:rsidR="00A35219" w:rsidRDefault="00272CD3">
      <w:sdt>
        <w:sdtPr>
          <w:alias w:val="Enter paragraph text under heading 2:"/>
          <w:tag w:val="Enter paragraph text under heading 2:"/>
          <w:id w:val="-1852558252"/>
          <w:placeholder>
            <w:docPart w:val="1EC1597F68F8B24E94A1D06DED21A3EB"/>
          </w:placeholder>
          <w:temporary/>
          <w:showingPlcHdr/>
          <w15:appearance w15:val="hidden"/>
          <w:text/>
        </w:sdtPr>
        <w:sdtEndPr/>
        <w:sdtContent>
          <w:r w:rsidR="0052441B">
            <w:t>Want to insert a picture from your files or add a shape, text box, or table? You got it! On the Insert tab of the ribbon, just tap the option you need.</w:t>
          </w:r>
        </w:sdtContent>
      </w:sdt>
    </w:p>
    <w:p w14:paraId="12AA4439" w14:textId="77777777" w:rsidR="00A35219" w:rsidRDefault="0052441B">
      <w:r>
        <w:rPr>
          <w:noProof/>
        </w:rPr>
        <w:drawing>
          <wp:inline distT="0" distB="0" distL="0" distR="0" wp14:anchorId="2846EBFE" wp14:editId="43D84750">
            <wp:extent cx="2228850" cy="1552575"/>
            <wp:effectExtent l="0" t="0" r="0" b="9525"/>
            <wp:docPr id="3" name="Picture 3" descr="White cream dessert in banana leaf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807EA" w14:textId="77777777" w:rsidR="00A35219" w:rsidRDefault="00272CD3">
      <w:pPr>
        <w:pStyle w:val="Heading2"/>
      </w:pPr>
      <w:sdt>
        <w:sdtPr>
          <w:alias w:val="Enter heading 2:"/>
          <w:tag w:val="Enter heading 2:"/>
          <w:id w:val="-1514761356"/>
          <w:placeholder>
            <w:docPart w:val="F830A85C6FDC8444AD0CA3EC6B0A608F"/>
          </w:placeholder>
          <w:temporary/>
          <w:showingPlcHdr/>
          <w15:appearance w15:val="hidden"/>
          <w:text/>
        </w:sdtPr>
        <w:sdtEndPr/>
        <w:sdtContent>
          <w:r w:rsidR="0052441B">
            <w:t>Heading 2</w:t>
          </w:r>
        </w:sdtContent>
      </w:sdt>
    </w:p>
    <w:p w14:paraId="3424613E" w14:textId="77777777" w:rsidR="00A35219" w:rsidRDefault="00272CD3">
      <w:sdt>
        <w:sdtPr>
          <w:alias w:val="Enter paragraph text under heading 2:"/>
          <w:tag w:val="Enter paragraph text under heading 2:"/>
          <w:id w:val="-973293602"/>
          <w:placeholder>
            <w:docPart w:val="E70A5B175B336E44BC64FC614863EDC1"/>
          </w:placeholder>
          <w:temporary/>
          <w:showingPlcHdr/>
          <w15:appearance w15:val="hidden"/>
          <w:text/>
        </w:sdtPr>
        <w:sdtEndPr/>
        <w:sdtContent>
          <w:r w:rsidR="0052441B">
            <w:t>To apply any text formatting you see on this page with just a tap, on the Home tab of the ribbon, check out Styles.</w:t>
          </w:r>
        </w:sdtContent>
      </w:sdt>
    </w:p>
    <w:sectPr w:rsidR="00A35219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888A" w14:textId="77777777" w:rsidR="00272CD3" w:rsidRDefault="00272CD3">
      <w:pPr>
        <w:spacing w:after="0" w:line="240" w:lineRule="auto"/>
      </w:pPr>
      <w:r>
        <w:separator/>
      </w:r>
    </w:p>
  </w:endnote>
  <w:endnote w:type="continuationSeparator" w:id="0">
    <w:p w14:paraId="7124F944" w14:textId="77777777" w:rsidR="00272CD3" w:rsidRDefault="0027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9399" w14:textId="77777777" w:rsidR="00272CD3" w:rsidRDefault="00272CD3">
      <w:pPr>
        <w:spacing w:after="0" w:line="240" w:lineRule="auto"/>
      </w:pPr>
      <w:r>
        <w:separator/>
      </w:r>
    </w:p>
  </w:footnote>
  <w:footnote w:type="continuationSeparator" w:id="0">
    <w:p w14:paraId="2C20883D" w14:textId="77777777" w:rsidR="00272CD3" w:rsidRDefault="00272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90"/>
    <w:rsid w:val="00272CD3"/>
    <w:rsid w:val="0052441B"/>
    <w:rsid w:val="00553D4F"/>
    <w:rsid w:val="0071488B"/>
    <w:rsid w:val="00720A90"/>
    <w:rsid w:val="00794B00"/>
    <w:rsid w:val="007A4016"/>
    <w:rsid w:val="008971FD"/>
    <w:rsid w:val="00A35219"/>
    <w:rsid w:val="00DD001D"/>
    <w:rsid w:val="00E151C0"/>
    <w:rsid w:val="00E5629A"/>
    <w:rsid w:val="00ED76EB"/>
    <w:rsid w:val="00F1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1DC16"/>
  <w15:chartTrackingRefBased/>
  <w15:docId w15:val="{DE06B1D5-FE13-1345-B5E7-8883C098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00"/>
  </w:style>
  <w:style w:type="paragraph" w:styleId="Heading1">
    <w:name w:val="heading 1"/>
    <w:basedOn w:val="Normal"/>
    <w:link w:val="Heading1Char"/>
    <w:uiPriority w:val="3"/>
    <w:qFormat/>
    <w:rsid w:val="00794B00"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ind w:left="29" w:right="43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A4016"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sid w:val="00794B00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71F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8971FD"/>
  </w:style>
  <w:style w:type="paragraph" w:styleId="Footer">
    <w:name w:val="footer"/>
    <w:basedOn w:val="Normal"/>
    <w:link w:val="FooterChar"/>
    <w:uiPriority w:val="99"/>
    <w:unhideWhenUsed/>
    <w:rsid w:val="008971FD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8971FD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A4016"/>
    <w:rPr>
      <w:rFonts w:asciiTheme="majorHAnsi" w:eastAsiaTheme="majorEastAsia" w:hAnsiTheme="majorHAnsi" w:cstheme="majorBidi"/>
      <w:color w:val="4C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table" w:styleId="GridTable1Light-Accent3">
    <w:name w:val="Grid Table 1 Light Accent 3"/>
    <w:basedOn w:val="TableNormal"/>
    <w:uiPriority w:val="46"/>
    <w:rsid w:val="007A4016"/>
    <w:pPr>
      <w:spacing w:after="0" w:line="240" w:lineRule="auto"/>
    </w:pPr>
    <w:tblPr>
      <w:tblStyleRowBandSize w:val="1"/>
      <w:tblStyleColBandSize w:val="1"/>
      <w:tblBorders>
        <w:top w:val="single" w:sz="4" w:space="0" w:color="C1C1D6" w:themeColor="accent3" w:themeTint="66"/>
        <w:left w:val="single" w:sz="4" w:space="0" w:color="C1C1D6" w:themeColor="accent3" w:themeTint="66"/>
        <w:bottom w:val="single" w:sz="4" w:space="0" w:color="C1C1D6" w:themeColor="accent3" w:themeTint="66"/>
        <w:right w:val="single" w:sz="4" w:space="0" w:color="C1C1D6" w:themeColor="accent3" w:themeTint="66"/>
        <w:insideH w:val="single" w:sz="4" w:space="0" w:color="C1C1D6" w:themeColor="accent3" w:themeTint="66"/>
        <w:insideV w:val="single" w:sz="4" w:space="0" w:color="C1C1D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jpeg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image" Target="media/image4.jpe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jpeg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image" Target="media/image6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2FC3BBE-84F0-3643-9C14-10E1ABCDD2BB%7dtf50002065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D80544FA3DD24B9DFBC329381F9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CE76-30BA-BB43-B7ED-DE3E7E1091C9}"/>
      </w:docPartPr>
      <w:docPartBody>
        <w:p w:rsidR="00000000" w:rsidRDefault="007B494A">
          <w:pPr>
            <w:pStyle w:val="3FD80544FA3DD24B9DFBC329381F9EC6"/>
          </w:pPr>
          <w:r>
            <w:t>Brochure Title</w:t>
          </w:r>
        </w:p>
      </w:docPartBody>
    </w:docPart>
    <w:docPart>
      <w:docPartPr>
        <w:name w:val="B6B5AD7D5D952E4B850BAC5E45E6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2BF8-B480-2640-8248-98BA4F11D0F2}"/>
      </w:docPartPr>
      <w:docPartBody>
        <w:p w:rsidR="00000000" w:rsidRDefault="007B494A">
          <w:pPr>
            <w:pStyle w:val="B6B5AD7D5D952E4B850BAC5E45E64D08"/>
          </w:pPr>
          <w:r>
            <w:t>Subtitle</w:t>
          </w:r>
        </w:p>
      </w:docPartBody>
    </w:docPart>
    <w:docPart>
      <w:docPartPr>
        <w:name w:val="1837EBDE36AC854DAB09E5BF7FDF8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26437-0678-9E48-A7DE-D57148CE9C1C}"/>
      </w:docPartPr>
      <w:docPartBody>
        <w:p w:rsidR="00000000" w:rsidRDefault="007B494A">
          <w:pPr>
            <w:pStyle w:val="1837EBDE36AC854DAB09E5BF7FDF8A04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96A58DF242398542AFE6E646F900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CC9FC-6DAA-E246-BBA1-0D0B29AFF116}"/>
      </w:docPartPr>
      <w:docPartBody>
        <w:p w:rsidR="00000000" w:rsidRDefault="007B494A">
          <w:pPr>
            <w:pStyle w:val="96A58DF242398542AFE6E646F900CC29"/>
          </w:pPr>
          <w:r>
            <w:t>Heading 1</w:t>
          </w:r>
        </w:p>
      </w:docPartBody>
    </w:docPart>
    <w:docPart>
      <w:docPartPr>
        <w:name w:val="ABFB40FD3AA4194D8BF10498743C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1C37-658D-A34A-96F2-5A0B67DB2606}"/>
      </w:docPartPr>
      <w:docPartBody>
        <w:p w:rsidR="00000000" w:rsidRDefault="007B494A">
          <w:pPr>
            <w:pStyle w:val="ABFB40FD3AA4194D8BF10498743CDD9A"/>
          </w:pPr>
          <w:r>
            <w:t>Heading 2</w:t>
          </w:r>
        </w:p>
      </w:docPartBody>
    </w:docPart>
    <w:docPart>
      <w:docPartPr>
        <w:name w:val="2705128988C3D14398573F8EA24A8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F08D6-E6C7-8047-A23A-293171A0C56D}"/>
      </w:docPartPr>
      <w:docPartBody>
        <w:p w:rsidR="00000000" w:rsidRDefault="007B494A">
          <w:pPr>
            <w:pStyle w:val="2705128988C3D14398573F8EA24A85A8"/>
          </w:pPr>
          <w:r>
            <w:t xml:space="preserve">View and edit this document in Word on your computer, tablet, or phone. You can edit text; easily insert </w:t>
          </w:r>
          <w:r>
            <w:t>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350A29644D4EB748ACA53E500AAFF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94700-CA89-0446-9F4F-C07940401F93}"/>
      </w:docPartPr>
      <w:docPartBody>
        <w:p w:rsidR="00000000" w:rsidRDefault="007B494A">
          <w:pPr>
            <w:pStyle w:val="350A29644D4EB748ACA53E500AAFFBCD"/>
          </w:pPr>
          <w:r>
            <w:t>Heading 2</w:t>
          </w:r>
        </w:p>
      </w:docPartBody>
    </w:docPart>
    <w:docPart>
      <w:docPartPr>
        <w:name w:val="1EC1597F68F8B24E94A1D06DED21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C0A27-5FC6-A942-A3E6-83D95E0DFAD6}"/>
      </w:docPartPr>
      <w:docPartBody>
        <w:p w:rsidR="00000000" w:rsidRDefault="007B494A">
          <w:pPr>
            <w:pStyle w:val="1EC1597F68F8B24E94A1D06DED21A3EB"/>
          </w:pPr>
          <w:r>
            <w:t>Want to insert a picture from your files or add a shape, text box, or table? You got it! On the Insert tab o</w:t>
          </w:r>
          <w:r>
            <w:t>f the ribbon, just tap the option you need.</w:t>
          </w:r>
        </w:p>
      </w:docPartBody>
    </w:docPart>
    <w:docPart>
      <w:docPartPr>
        <w:name w:val="F830A85C6FDC8444AD0CA3EC6B0A6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3E026-65EE-8C45-BD20-B06060E67464}"/>
      </w:docPartPr>
      <w:docPartBody>
        <w:p w:rsidR="00000000" w:rsidRDefault="007B494A">
          <w:pPr>
            <w:pStyle w:val="F830A85C6FDC8444AD0CA3EC6B0A608F"/>
          </w:pPr>
          <w:r>
            <w:t>Heading 2</w:t>
          </w:r>
        </w:p>
      </w:docPartBody>
    </w:docPart>
    <w:docPart>
      <w:docPartPr>
        <w:name w:val="E70A5B175B336E44BC64FC614863E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8E13C-C9A0-C248-BBCC-5A7051D47341}"/>
      </w:docPartPr>
      <w:docPartBody>
        <w:p w:rsidR="00000000" w:rsidRDefault="007B494A">
          <w:pPr>
            <w:pStyle w:val="E70A5B175B336E44BC64FC614863EDC1"/>
          </w:pPr>
          <w:r>
            <w:t>To apply any text formatting you see on this page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4A"/>
    <w:rsid w:val="007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80544FA3DD24B9DFBC329381F9EC6">
    <w:name w:val="3FD80544FA3DD24B9DFBC329381F9EC6"/>
  </w:style>
  <w:style w:type="paragraph" w:customStyle="1" w:styleId="B6B5AD7D5D952E4B850BAC5E45E64D08">
    <w:name w:val="B6B5AD7D5D952E4B850BAC5E45E64D08"/>
  </w:style>
  <w:style w:type="paragraph" w:customStyle="1" w:styleId="1837EBDE36AC854DAB09E5BF7FDF8A04">
    <w:name w:val="1837EBDE36AC854DAB09E5BF7FDF8A04"/>
  </w:style>
  <w:style w:type="paragraph" w:customStyle="1" w:styleId="96A58DF242398542AFE6E646F900CC29">
    <w:name w:val="96A58DF242398542AFE6E646F900CC29"/>
  </w:style>
  <w:style w:type="paragraph" w:customStyle="1" w:styleId="ABFB40FD3AA4194D8BF10498743CDD9A">
    <w:name w:val="ABFB40FD3AA4194D8BF10498743CDD9A"/>
  </w:style>
  <w:style w:type="paragraph" w:customStyle="1" w:styleId="2705128988C3D14398573F8EA24A85A8">
    <w:name w:val="2705128988C3D14398573F8EA24A85A8"/>
  </w:style>
  <w:style w:type="paragraph" w:customStyle="1" w:styleId="350A29644D4EB748ACA53E500AAFFBCD">
    <w:name w:val="350A29644D4EB748ACA53E500AAFFBCD"/>
  </w:style>
  <w:style w:type="paragraph" w:customStyle="1" w:styleId="1EC1597F68F8B24E94A1D06DED21A3EB">
    <w:name w:val="1EC1597F68F8B24E94A1D06DED21A3EB"/>
  </w:style>
  <w:style w:type="paragraph" w:customStyle="1" w:styleId="F830A85C6FDC8444AD0CA3EC6B0A608F">
    <w:name w:val="F830A85C6FDC8444AD0CA3EC6B0A608F"/>
  </w:style>
  <w:style w:type="paragraph" w:customStyle="1" w:styleId="E70A5B175B336E44BC64FC614863EDC1">
    <w:name w:val="E70A5B175B336E44BC64FC614863E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B0F1E8-D790-4195-98A6-0A532AAFDF8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{12FC3BBE-84F0-3643-9C14-10E1ABCDD2BB}tf50002065.dotx</Template>
  <TotalTime>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2022-11-06T09:06:00Z</dcterms:created>
  <dcterms:modified xsi:type="dcterms:W3CDTF">2022-11-06T09:07:00Z</dcterms:modified>
</cp:coreProperties>
</file>